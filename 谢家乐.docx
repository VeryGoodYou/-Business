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42" w:rsidRDefault="00BB7163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480060</wp:posOffset>
                </wp:positionV>
                <wp:extent cx="2659380" cy="1089660"/>
                <wp:effectExtent l="0" t="0" r="0" b="0"/>
                <wp:wrapNone/>
                <wp:docPr id="4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4742" w:rsidRDefault="00C33171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姓名：</w:t>
                            </w:r>
                            <w:r w:rsidR="00D327A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谢家乐</w:t>
                            </w:r>
                          </w:p>
                          <w:p w:rsidR="00D327A8" w:rsidRDefault="00D327A8" w:rsidP="00D327A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:rsidR="00D327A8" w:rsidRDefault="00D327A8" w:rsidP="00D327A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性别：男</w:t>
                            </w:r>
                          </w:p>
                          <w:p w:rsidR="00D327A8" w:rsidRDefault="00D327A8" w:rsidP="00D327A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邮箱：</w:t>
                            </w:r>
                            <w:r w:rsidR="00BB7163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  <w:t>1984898516@gmail.com</w:t>
                            </w:r>
                          </w:p>
                          <w:p w:rsidR="004C4742" w:rsidRDefault="004C4742" w:rsidP="00D327A8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53.4pt;margin-top:37.8pt;width:209.4pt;height:85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" filled="f" stroked="f" strokeweight=".5pt">
                <v:textbox>
                  <w:txbxContent>
                    <w:p w:rsidR="004C4742" w:rsidRDefault="00C33171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姓名：</w:t>
                      </w:r>
                      <w:r w:rsidR="00D327A8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谢家乐</w:t>
                      </w:r>
                    </w:p>
                    <w:p w:rsidR="00D327A8" w:rsidRDefault="00D327A8" w:rsidP="00D327A8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  <w:t>19</w:t>
                      </w:r>
                    </w:p>
                    <w:p w:rsidR="00D327A8" w:rsidRDefault="00D327A8" w:rsidP="00D327A8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性别：男</w:t>
                      </w:r>
                    </w:p>
                    <w:p w:rsidR="00D327A8" w:rsidRDefault="00D327A8" w:rsidP="00D327A8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邮箱：</w:t>
                      </w:r>
                      <w:r w:rsidR="00BB7163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x</w:t>
                      </w:r>
                      <w:r w:rsidR="00BB7163"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  <w:t>1984898516@gmail.com</w:t>
                      </w:r>
                    </w:p>
                    <w:p w:rsidR="004C4742" w:rsidRDefault="004C4742" w:rsidP="00D327A8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4037330</wp:posOffset>
                </wp:positionV>
                <wp:extent cx="6441440" cy="235013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235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3171" w:rsidRPr="00C33171" w:rsidRDefault="00C33171" w:rsidP="00C33171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 w:rsidR="00ED7E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.</w:t>
                            </w:r>
                            <w:r w:rsidR="00ED7E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- 201</w:t>
                            </w:r>
                            <w:r w:rsidR="00ED7E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.5 </w:t>
                            </w:r>
                            <w:r w:rsidR="00ED7E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</w:t>
                            </w:r>
                            <w:r w:rsidR="004D410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ab/>
                            </w:r>
                            <w:r w:rsidR="004D410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ab/>
                            </w:r>
                            <w:r w:rsidR="0051175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雷猫</w:t>
                            </w:r>
                            <w:r w:rsidR="0051175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商城</w:t>
                            </w:r>
                            <w:r w:rsidR="004D410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   职位：</w:t>
                            </w:r>
                            <w:r w:rsidR="00ED7E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Web</w:t>
                            </w:r>
                            <w:r w:rsidR="00ED7E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前端</w:t>
                            </w:r>
                            <w:r w:rsidR="00ED7E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工程师</w:t>
                            </w:r>
                          </w:p>
                          <w:p w:rsidR="004C4742" w:rsidRDefault="00C33171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工作</w:t>
                            </w:r>
                            <w:r w:rsidR="00B67ACF"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 xml:space="preserve">：  </w:t>
                            </w:r>
                          </w:p>
                          <w:p w:rsidR="00B67ACF" w:rsidRDefault="00B67ACF" w:rsidP="00B67ACF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图纸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，实现显示效果</w:t>
                            </w:r>
                          </w:p>
                          <w:p w:rsidR="004C4742" w:rsidRPr="00B67ACF" w:rsidRDefault="00B67ACF" w:rsidP="00511755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HTML、css、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bootstrap编写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页面，通过优雅降级，处理各种浏览器兼容问题。</w:t>
                            </w:r>
                          </w:p>
                          <w:p w:rsidR="00B67ACF" w:rsidRPr="00B67ACF" w:rsidRDefault="00B67ACF" w:rsidP="00511755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页面中需要的效果。</w:t>
                            </w:r>
                          </w:p>
                          <w:p w:rsidR="00B67ACF" w:rsidRPr="00DB2BE5" w:rsidRDefault="00B67ACF" w:rsidP="00511755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使用jQuery、mui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框架库，提高团队开发效率。</w:t>
                            </w:r>
                          </w:p>
                          <w:p w:rsidR="00DB2BE5" w:rsidRPr="00B67ACF" w:rsidRDefault="00DB2BE5" w:rsidP="00511755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优化产品界面，为用户提供更好的体验。</w:t>
                            </w:r>
                          </w:p>
                          <w:p w:rsidR="00EE60B5" w:rsidRPr="00EE60B5" w:rsidRDefault="00863539" w:rsidP="00EE60B5">
                            <w:pPr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使用工具：</w:t>
                            </w:r>
                          </w:p>
                          <w:p w:rsidR="004C4742" w:rsidRDefault="00863539" w:rsidP="00EE60B5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使用webstorm、git、Pho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toshop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HBuilder</w:t>
                            </w:r>
                            <w:r w:rsidR="00EE60B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EE60B5" w:rsidRPr="00EE60B5" w:rsidRDefault="00EE60B5" w:rsidP="00EE60B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4C4742" w:rsidRDefault="004C4742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-45.95pt;margin-top:317.9pt;width:507.2pt;height:185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" filled="f" stroked="f">
                <v:textbox>
                  <w:txbxContent>
                    <w:p w:rsidR="00C33171" w:rsidRPr="00C33171" w:rsidRDefault="00C33171" w:rsidP="00C33171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 w:rsidR="00ED7E62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.</w:t>
                      </w:r>
                      <w:r w:rsidR="00ED7E62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- 201</w:t>
                      </w:r>
                      <w:r w:rsidR="00ED7E62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.5 </w:t>
                      </w:r>
                      <w:r w:rsidR="00ED7E62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  </w:t>
                      </w:r>
                      <w:r w:rsidR="004D4101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ab/>
                      </w:r>
                      <w:r w:rsidR="004D4101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ab/>
                      </w:r>
                      <w:r w:rsidR="00511755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雷猫</w:t>
                      </w:r>
                      <w:r w:rsidR="0051175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商城</w:t>
                      </w:r>
                      <w:r w:rsidR="004D4101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    职位：</w:t>
                      </w:r>
                      <w:r w:rsidR="00ED7E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Web</w:t>
                      </w:r>
                      <w:r w:rsidR="00ED7E62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前端</w:t>
                      </w:r>
                      <w:r w:rsidR="00ED7E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工程师</w:t>
                      </w:r>
                    </w:p>
                    <w:p w:rsidR="004C4742" w:rsidRDefault="00C33171"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工作</w:t>
                      </w:r>
                      <w:r w:rsidR="00B67ACF"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描述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 xml:space="preserve">：  </w:t>
                      </w:r>
                    </w:p>
                    <w:p w:rsidR="00B67ACF" w:rsidRDefault="00B67ACF" w:rsidP="00B67ACF"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根据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图纸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，实现显示效果</w:t>
                      </w:r>
                    </w:p>
                    <w:p w:rsidR="004C4742" w:rsidRPr="00B67ACF" w:rsidRDefault="00B67ACF" w:rsidP="00511755"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HTML、css、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  <w:t>bootstrap编写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页面，通过优雅降级，处理各种浏览器兼容问题。</w:t>
                      </w:r>
                    </w:p>
                    <w:p w:rsidR="00B67ACF" w:rsidRPr="00B67ACF" w:rsidRDefault="00B67ACF" w:rsidP="00511755"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JavaScript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  <w:t>实现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页面中需要的效果。</w:t>
                      </w:r>
                    </w:p>
                    <w:p w:rsidR="00B67ACF" w:rsidRPr="00DB2BE5" w:rsidRDefault="00B67ACF" w:rsidP="00511755"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使用jQuery、mui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框架库，提高团队开发效率。</w:t>
                      </w:r>
                    </w:p>
                    <w:p w:rsidR="00DB2BE5" w:rsidRPr="00B67ACF" w:rsidRDefault="00DB2BE5" w:rsidP="00511755">
                      <w:pPr>
                        <w:numPr>
                          <w:ilvl w:val="0"/>
                          <w:numId w:val="3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优化产品界面，为用户提供更好的体验。</w:t>
                      </w:r>
                    </w:p>
                    <w:p w:rsidR="00EE60B5" w:rsidRPr="00EE60B5" w:rsidRDefault="00863539" w:rsidP="00EE60B5">
                      <w:pPr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使用工具：</w:t>
                      </w:r>
                    </w:p>
                    <w:p w:rsidR="004C4742" w:rsidRDefault="00863539" w:rsidP="00EE60B5">
                      <w:pPr>
                        <w:numPr>
                          <w:ilvl w:val="0"/>
                          <w:numId w:val="6"/>
                        </w:numPr>
                        <w:snapToGrid w:val="0"/>
                        <w:ind w:firstLineChars="200" w:firstLine="42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使用webstorm、git、Pho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toshop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HBuilder</w:t>
                      </w:r>
                      <w:r w:rsidR="00EE60B5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。</w:t>
                      </w:r>
                    </w:p>
                    <w:p w:rsidR="00EE60B5" w:rsidRPr="00EE60B5" w:rsidRDefault="00EE60B5" w:rsidP="00EE60B5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 w:rsidR="004C4742" w:rsidRDefault="004C4742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3688715</wp:posOffset>
                </wp:positionV>
                <wp:extent cx="6600190" cy="327660"/>
                <wp:effectExtent l="0" t="0" r="10160" b="15875"/>
                <wp:wrapNone/>
                <wp:docPr id="17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7577"/>
                          <a:chExt cx="10394" cy="516"/>
                        </a:xfrm>
                      </wpg:grpSpPr>
                      <wpg:grpSp>
                        <wpg:cNvPr id="15" name="组合 27"/>
                        <wpg:cNvGrpSpPr/>
                        <wpg:grpSpPr>
                          <a:xfrm>
                            <a:off x="2767" y="7645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6" name="文本框 11"/>
                        <wps:cNvSpPr txBox="1"/>
                        <wps:spPr>
                          <a:xfrm>
                            <a:off x="2829" y="7577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4742" w:rsidRDefault="00C33171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8" style="position:absolute;left:0;text-align:left;margin-left:-52.25pt;margin-top:290.45pt;width:519.7pt;height:25.8pt;z-index:251660288" coordorigin="2767,7577" coordsize="1039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">
                <v:group id="组合 27" o:spid="_x0000_s1029" style="position:absolute;left:2767;top:7645;width:10395;height:416" coordorigin="2210,4680" coordsize="10395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任意多边形 8" o:spid="_x0000_s1030" style="position:absolute;left:2210;top:4680;width:1653;height:416;visibility:visible;mso-wrap-style:square;v-text-anchor:middle" coordsize="214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" path="m,l1815,r330,511l,511,,xe" fillcolor="#1f4e79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31" style="position:absolute;visibility:visible;mso-wrap-style:square" from="3957,5087" to="1260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" strokecolor="#1f4e79" strokeweight="1pt">
                    <v:stroke joinstyle="miter"/>
                  </v:line>
                </v:group>
                <v:shape id="_x0000_s1032" type="#_x0000_t202" style="position:absolute;left:2829;top:7577;width:130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4C4742" w:rsidRDefault="00C33171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8615045</wp:posOffset>
                </wp:positionV>
                <wp:extent cx="6441440" cy="770255"/>
                <wp:effectExtent l="0" t="0" r="0" b="0"/>
                <wp:wrapNone/>
                <wp:docPr id="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4C4742" w:rsidRDefault="00C33171"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20386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诚实守信，具有良好的感恩意识；勤勉务实，注重理论与实践的有效结合；善于创新，拥有优异的创造性思维；责任心强，对待工作尽职尽责；进取意识烈强烈，虚心好学；具有丰富的想象力和创造力,具有广阔的专业知识，能解决项目设计,生产及认证中出现的疑难杂症.</w:t>
                            </w:r>
                          </w:p>
                          <w:p w:rsidR="004C4742" w:rsidRDefault="004C4742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4C4742" w:rsidRDefault="004C4742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4C4742" w:rsidRDefault="004C4742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  <w:p w:rsidR="004C4742" w:rsidRDefault="004C4742">
                            <w:pPr>
                              <w:numPr>
                                <w:ilvl w:val="0"/>
                                <w:numId w:val="7"/>
                              </w:numPr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-45.95pt;margin-top:678.35pt;width:507.2pt;height:60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" filled="f" stroked="f">
                <v:textbox>
                  <w:txbxContent>
                    <w:p w:rsidR="004C4742" w:rsidRDefault="00C33171"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color w:val="20386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诚实守信，具有良好的感恩意识；勤勉务实，注重理论与实践的有效结合；善于创新，拥有优异的创造性思维；责任心强，对待工作尽职尽责；进取意识烈强烈，虚心好学；具有丰富的想象力和创造力,具有广阔的专业知识，能解决项目设计,生产及认证中出现的疑难杂症.</w:t>
                      </w:r>
                    </w:p>
                    <w:p w:rsidR="004C4742" w:rsidRDefault="004C4742">
                      <w:pPr>
                        <w:rPr>
                          <w:color w:val="000000"/>
                        </w:rPr>
                      </w:pPr>
                    </w:p>
                    <w:p w:rsidR="004C4742" w:rsidRDefault="004C4742">
                      <w:pPr>
                        <w:rPr>
                          <w:color w:val="000000"/>
                        </w:rPr>
                      </w:pPr>
                    </w:p>
                    <w:p w:rsidR="004C4742" w:rsidRDefault="004C4742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  <w:p w:rsidR="004C4742" w:rsidRDefault="004C4742">
                      <w:pPr>
                        <w:numPr>
                          <w:ilvl w:val="0"/>
                          <w:numId w:val="7"/>
                        </w:numPr>
                        <w:snapToGrid w:val="0"/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7015480</wp:posOffset>
                </wp:positionV>
                <wp:extent cx="6441440" cy="980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8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60B5" w:rsidRDefault="00EE60B5" w:rsidP="00EE60B5">
                            <w:pPr>
                              <w:snapToGrid w:val="0"/>
                              <w:ind w:left="4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 xml:space="preserve">1 .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熟练bootstrap、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、mui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框架并且运用。</w:t>
                            </w:r>
                          </w:p>
                          <w:p w:rsidR="00EE60B5" w:rsidRDefault="00EE60B5" w:rsidP="00EE60B5">
                            <w:pPr>
                              <w:snapToGrid w:val="0"/>
                              <w:ind w:left="4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 xml:space="preserve"> . 精通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并掌握webstorm、Hb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uilder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等代码编辑软件及Photoshop、III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ustrator等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软件。</w:t>
                            </w:r>
                          </w:p>
                          <w:p w:rsidR="00EE60B5" w:rsidRDefault="00EE60B5" w:rsidP="00EE60B5">
                            <w:pPr>
                              <w:snapToGrid w:val="0"/>
                              <w:ind w:left="4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 xml:space="preserve"> . 熟练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运用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JavaScript语言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核心技术DOM；</w:t>
                            </w:r>
                          </w:p>
                          <w:p w:rsidR="004D4101" w:rsidRDefault="004D4101" w:rsidP="00EE60B5">
                            <w:pPr>
                              <w:snapToGrid w:val="0"/>
                              <w:ind w:left="4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 xml:space="preserve"> 精通html5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、css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等Web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开发技术。</w:t>
                            </w:r>
                          </w:p>
                          <w:p w:rsidR="004D4101" w:rsidRPr="00EE60B5" w:rsidRDefault="004D4101" w:rsidP="00EE60B5">
                            <w:pPr>
                              <w:snapToGrid w:val="0"/>
                              <w:ind w:left="400"/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EE60B5" w:rsidRPr="00EE60B5" w:rsidRDefault="00EE60B5" w:rsidP="00EE60B5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-45.95pt;margin-top:552.4pt;width:507.2pt;height:7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" filled="f" stroked="f">
                <v:textbox>
                  <w:txbxContent>
                    <w:p w:rsidR="00EE60B5" w:rsidRDefault="00EE60B5" w:rsidP="00EE60B5">
                      <w:pPr>
                        <w:snapToGrid w:val="0"/>
                        <w:ind w:left="4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 xml:space="preserve">1 .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熟练bootstrap、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jQuery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、mui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框架并且运用。</w:t>
                      </w:r>
                    </w:p>
                    <w:p w:rsidR="00EE60B5" w:rsidRDefault="00EE60B5" w:rsidP="00EE60B5">
                      <w:pPr>
                        <w:snapToGrid w:val="0"/>
                        <w:ind w:left="4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 xml:space="preserve"> . 精通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并掌握webstorm、Hb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uilder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等代码编辑软件及Photoshop、III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ustrator等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软件。</w:t>
                      </w:r>
                    </w:p>
                    <w:p w:rsidR="00EE60B5" w:rsidRDefault="00EE60B5" w:rsidP="00EE60B5">
                      <w:pPr>
                        <w:snapToGrid w:val="0"/>
                        <w:ind w:left="4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 xml:space="preserve"> . 熟练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运用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JavaScript语言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核心技术DOM；</w:t>
                      </w:r>
                    </w:p>
                    <w:p w:rsidR="004D4101" w:rsidRDefault="004D4101" w:rsidP="00EE60B5">
                      <w:pPr>
                        <w:snapToGrid w:val="0"/>
                        <w:ind w:left="4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 xml:space="preserve"> 精通html5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、css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等Web</w:t>
                      </w:r>
                      <w:r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前端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开发技术。</w:t>
                      </w:r>
                    </w:p>
                    <w:p w:rsidR="004D4101" w:rsidRPr="00EE60B5" w:rsidRDefault="004D4101" w:rsidP="00EE60B5">
                      <w:pPr>
                        <w:snapToGrid w:val="0"/>
                        <w:ind w:left="400"/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</w:pPr>
                    </w:p>
                    <w:p w:rsidR="00EE60B5" w:rsidRPr="00EE60B5" w:rsidRDefault="00EE60B5" w:rsidP="00EE60B5">
                      <w:pPr>
                        <w:snapToGrid w:val="0"/>
                        <w:ind w:left="420"/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2401570</wp:posOffset>
                </wp:positionV>
                <wp:extent cx="6441440" cy="975995"/>
                <wp:effectExtent l="0" t="0" r="0" b="0"/>
                <wp:wrapNone/>
                <wp:docPr id="3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7163" w:rsidRPr="00BB7163" w:rsidRDefault="00C33171" w:rsidP="00BB7163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201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.0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- 201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.06             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漯河</w:t>
                            </w:r>
                            <w:r w:rsidR="00BB716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职业技术学院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           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03864"/>
                                <w:szCs w:val="21"/>
                              </w:rPr>
                              <w:t>程序</w:t>
                            </w:r>
                            <w:r w:rsidR="00BB716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03864"/>
                                <w:szCs w:val="21"/>
                              </w:rPr>
                              <w:t xml:space="preserve">  </w:t>
                            </w:r>
                          </w:p>
                          <w:p w:rsidR="004C4742" w:rsidRPr="00ED7E62" w:rsidRDefault="00C33171" w:rsidP="00BB7163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主修课程：程序设计、</w:t>
                            </w:r>
                            <w:r w:rsidR="00BB7163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前端设计、</w:t>
                            </w:r>
                            <w:r w:rsidR="00BB7163">
                              <w:rPr>
                                <w:rFonts w:ascii="微软雅黑" w:eastAsia="微软雅黑" w:hAnsi="微软雅黑" w:cs="微软雅黑"/>
                                <w:color w:val="000000"/>
                                <w:szCs w:val="21"/>
                              </w:rPr>
                              <w:t>PHP</w:t>
                            </w:r>
                            <w:r w:rsidR="00BB7163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、MySQL</w:t>
                            </w:r>
                            <w:r w:rsidR="0051175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、Linux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DB2BE5" w:rsidRPr="00DB2BE5" w:rsidRDefault="00511755" w:rsidP="00DB2BE5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校园实践</w:t>
                            </w:r>
                            <w:r w:rsidR="00ED7E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：获得</w:t>
                            </w:r>
                            <w:r w:rsidR="00DB2BE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前端设计</w:t>
                            </w:r>
                            <w:r w:rsidR="00641A9F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大赛</w:t>
                            </w:r>
                            <w:r w:rsidR="00DB2BE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一等奖、</w:t>
                            </w:r>
                            <w:r w:rsidR="00641A9F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班级三好学生、班级班长等</w:t>
                            </w:r>
                            <w:r w:rsidR="00ED7E6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，</w:t>
                            </w:r>
                            <w:r w:rsidR="00DB2BE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本人在校期间有较强的组织能力、活动策划和公关能力。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在校担任学生会主席，举办过一些放松活动</w:t>
                            </w:r>
                            <w:r w:rsidR="00B67ACF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4C4742" w:rsidRPr="00511755" w:rsidRDefault="004C4742">
                            <w:p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-45.95pt;margin-top:189.1pt;width:507.2pt;height:7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" filled="f" stroked="f">
                <v:textbox>
                  <w:txbxContent>
                    <w:p w:rsidR="00BB7163" w:rsidRPr="00BB7163" w:rsidRDefault="00C33171" w:rsidP="00BB7163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201</w:t>
                      </w:r>
                      <w:r w:rsidR="00BB7163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.0</w:t>
                      </w:r>
                      <w:r w:rsidR="00BB7163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- 201</w:t>
                      </w:r>
                      <w:r w:rsidR="00BB7163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.06             </w:t>
                      </w:r>
                      <w:r w:rsidR="00BB7163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漯河</w:t>
                      </w:r>
                      <w:r w:rsidR="00BB716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职业技术学院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           </w:t>
                      </w:r>
                      <w:r w:rsidR="00BB7163">
                        <w:rPr>
                          <w:rFonts w:ascii="微软雅黑" w:eastAsia="微软雅黑" w:hAnsi="微软雅黑" w:cs="微软雅黑"/>
                          <w:b/>
                          <w:bCs/>
                          <w:color w:val="203864"/>
                          <w:szCs w:val="21"/>
                        </w:rPr>
                        <w:t>程序</w:t>
                      </w:r>
                      <w:r w:rsidR="00BB716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>设计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03864"/>
                          <w:szCs w:val="21"/>
                        </w:rPr>
                        <w:t xml:space="preserve">  </w:t>
                      </w:r>
                    </w:p>
                    <w:p w:rsidR="004C4742" w:rsidRPr="00ED7E62" w:rsidRDefault="00C33171" w:rsidP="00BB7163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主修课程：程序设计、</w:t>
                      </w:r>
                      <w:r w:rsidR="00BB7163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前端设计、</w:t>
                      </w:r>
                      <w:r w:rsidR="00BB7163">
                        <w:rPr>
                          <w:rFonts w:ascii="微软雅黑" w:eastAsia="微软雅黑" w:hAnsi="微软雅黑" w:cs="微软雅黑"/>
                          <w:color w:val="000000"/>
                          <w:szCs w:val="21"/>
                        </w:rPr>
                        <w:t>PHP</w:t>
                      </w:r>
                      <w:r w:rsidR="00BB7163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、MySQL</w:t>
                      </w:r>
                      <w:r w:rsidR="00511755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、Linux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。</w:t>
                      </w:r>
                    </w:p>
                    <w:p w:rsidR="00DB2BE5" w:rsidRPr="00DB2BE5" w:rsidRDefault="00511755" w:rsidP="00DB2BE5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校园实践</w:t>
                      </w:r>
                      <w:r w:rsidR="00ED7E62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：获得</w:t>
                      </w:r>
                      <w:r w:rsidR="00DB2BE5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前端设计</w:t>
                      </w:r>
                      <w:r w:rsidR="00641A9F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大赛</w:t>
                      </w:r>
                      <w:r w:rsidR="00DB2BE5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一等奖、</w:t>
                      </w:r>
                      <w:r w:rsidR="00641A9F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班级三好学生、班级班长等</w:t>
                      </w:r>
                      <w:r w:rsidR="00ED7E62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，</w:t>
                      </w:r>
                      <w:r w:rsidR="00DB2BE5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本人在校期间有较强的组织能力、活动策划和公关能力。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在校担任学生会主席，举办过一些放松活动</w:t>
                      </w:r>
                      <w:r w:rsidR="00B67ACF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。</w:t>
                      </w:r>
                    </w:p>
                    <w:p w:rsidR="004C4742" w:rsidRPr="00511755" w:rsidRDefault="004C4742">
                      <w:pPr>
                        <w:snapToGrid w:val="0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8247380</wp:posOffset>
                </wp:positionV>
                <wp:extent cx="6600190" cy="327660"/>
                <wp:effectExtent l="0" t="0" r="10160" b="15875"/>
                <wp:wrapNone/>
                <wp:docPr id="2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5051"/>
                          <a:chExt cx="10394" cy="516"/>
                        </a:xfrm>
                      </wpg:grpSpPr>
                      <wpg:grpSp>
                        <wpg:cNvPr id="25" name="组合 36"/>
                        <wpg:cNvGrpSpPr/>
                        <wpg:grpSpPr>
                          <a:xfrm>
                            <a:off x="2767" y="15119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23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4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文本框 11"/>
                        <wps:cNvSpPr txBox="1"/>
                        <wps:spPr>
                          <a:xfrm>
                            <a:off x="2829" y="15051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4742" w:rsidRDefault="00C33171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36" style="position:absolute;left:0;text-align:left;margin-left:-52.25pt;margin-top:649.4pt;width:519.7pt;height:25.8pt;z-index:251662336" coordorigin="2767,15051" coordsize="1039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">
                <v:group id="组合 36" o:spid="_x0000_s1037" style="position:absolute;left:2767;top:15119;width:10395;height:416" coordorigin="2210,4680" coordsize="10395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任意多边形 8" o:spid="_x0000_s1038" style="position:absolute;left:2210;top:4680;width:1653;height:416;visibility:visible;mso-wrap-style:square;v-text-anchor:middle" coordsize="214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" path="m,l1815,r330,511l,511,,xe" fillcolor="#1f4e79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39" style="position:absolute;visibility:visible;mso-wrap-style:square" from="3957,5087" to="1260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" strokecolor="#1f4e79" strokeweight="1pt">
                    <v:stroke joinstyle="miter"/>
                  </v:line>
                </v:group>
                <v:shape id="_x0000_s1040" type="#_x0000_t202" style="position:absolute;left:2829;top:15051;width:130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4C4742" w:rsidRDefault="00C33171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6654165</wp:posOffset>
                </wp:positionV>
                <wp:extent cx="6600190" cy="327660"/>
                <wp:effectExtent l="0" t="0" r="10160" b="15875"/>
                <wp:wrapNone/>
                <wp:docPr id="22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12392"/>
                          <a:chExt cx="10394" cy="516"/>
                        </a:xfrm>
                      </wpg:grpSpPr>
                      <wpg:grpSp>
                        <wpg:cNvPr id="20" name="组合 31"/>
                        <wpg:cNvGrpSpPr/>
                        <wpg:grpSpPr>
                          <a:xfrm>
                            <a:off x="2767" y="12460"/>
                            <a:ext cx="10395" cy="416"/>
                            <a:chOff x="2210" y="4680"/>
                            <a:chExt cx="10395" cy="416"/>
                          </a:xfrm>
                        </wpg:grpSpPr>
                        <wps:wsp>
                          <wps:cNvPr id="18" name="任意多边形 8"/>
                          <wps:cNvSpPr/>
                          <wps:spPr>
                            <a:xfrm>
                              <a:off x="2210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直接连接符 18"/>
                          <wps:cNvCnPr/>
                          <wps:spPr>
                            <a:xfrm>
                              <a:off x="3957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1" name="文本框 11"/>
                        <wps:cNvSpPr txBox="1"/>
                        <wps:spPr>
                          <a:xfrm>
                            <a:off x="2829" y="12392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4742" w:rsidRDefault="00C33171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1" style="position:absolute;left:0;text-align:left;margin-left:-52.25pt;margin-top:523.95pt;width:519.7pt;height:25.8pt;z-index:251661312" coordorigin="2767,12392" coordsize="1039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">
                <v:group id="组合 31" o:spid="_x0000_s1042" style="position:absolute;left:2767;top:12460;width:10395;height:416" coordorigin="2210,4680" coordsize="10395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任意多边形 8" o:spid="_x0000_s1043" style="position:absolute;left:2210;top:4680;width:1653;height:416;visibility:visible;mso-wrap-style:square;v-text-anchor:middle" coordsize="214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" path="m,l1815,r330,511l,511,,xe" fillcolor="#1f4e79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44" style="position:absolute;visibility:visible;mso-wrap-style:square" from="3957,5087" to="12605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" strokecolor="#1f4e79" strokeweight="1pt">
                    <v:stroke joinstyle="miter"/>
                  </v:line>
                </v:group>
                <v:shape id="_x0000_s1045" type="#_x0000_t202" style="position:absolute;left:2829;top:12392;width:130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4C4742" w:rsidRDefault="00C33171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2033905</wp:posOffset>
                </wp:positionV>
                <wp:extent cx="6600190" cy="327660"/>
                <wp:effectExtent l="0" t="0" r="10160" b="15875"/>
                <wp:wrapNone/>
                <wp:docPr id="32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327660"/>
                          <a:chOff x="2767" y="4926"/>
                          <a:chExt cx="10394" cy="516"/>
                        </a:xfrm>
                      </wpg:grpSpPr>
                      <wpg:grpSp>
                        <wpg:cNvPr id="30" name="组合 45"/>
                        <wpg:cNvGrpSpPr/>
                        <wpg:grpSpPr>
                          <a:xfrm>
                            <a:off x="2767" y="4994"/>
                            <a:ext cx="10395" cy="416"/>
                            <a:chOff x="9736" y="4680"/>
                            <a:chExt cx="10395" cy="416"/>
                          </a:xfrm>
                        </wpg:grpSpPr>
                        <wps:wsp>
                          <wps:cNvPr id="28" name="任意多边形 8"/>
                          <wps:cNvSpPr/>
                          <wps:spPr>
                            <a:xfrm>
                              <a:off x="9736" y="4680"/>
                              <a:ext cx="1653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398" y="0"/>
                                </a:cxn>
                                <a:cxn ang="0">
                                  <a:pos x="1653" y="416"/>
                                </a:cxn>
                                <a:cxn ang="0">
                                  <a:pos x="0" y="416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145" h="511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2145" y="511"/>
                                  </a:lnTo>
                                  <a:lnTo>
                                    <a:pt x="0" y="5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11483" y="5087"/>
                              <a:ext cx="8648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F4E79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1" name="文本框 11"/>
                        <wps:cNvSpPr txBox="1"/>
                        <wps:spPr>
                          <a:xfrm>
                            <a:off x="2829" y="4926"/>
                            <a:ext cx="1304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4742" w:rsidRDefault="00C33171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4"/>
                                </w:rPr>
                                <w:t>教育背景</w:t>
                              </w:r>
                            </w:p>
                            <w:p w:rsidR="004C4742" w:rsidRDefault="004C4742">
                              <w:pPr>
                                <w:jc w:val="center"/>
                                <w:rPr>
                                  <w:color w:val="3F3F3F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46" style="position:absolute;left:0;text-align:left;margin-left:-52.25pt;margin-top:160.15pt;width:519.7pt;height:25.8pt;z-index:251663360" coordorigin="2767,4926" coordsize="1039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">
                <v:group id="组合 45" o:spid="_x0000_s1047" style="position:absolute;left:2767;top:4994;width:10395;height:416" coordorigin="9736,4680" coordsize="10395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任意多边形 8" o:spid="_x0000_s1048" style="position:absolute;left:9736;top:4680;width:1653;height:416;visibility:visible;mso-wrap-style:square;v-text-anchor:middle" coordsize="214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" path="m,l1815,r330,511l,511,,xe" fillcolor="#1f4e79" stroked="f" strokeweight="1pt">
                    <v:path arrowok="t" o:connecttype="custom" o:connectlocs="0,0;1398,0;1653,416;0,416;0,0" o:connectangles="0,0,0,0,0" textboxrect="0,0,2145,511"/>
                  </v:shape>
                  <v:line id="直接连接符 18" o:spid="_x0000_s1049" style="position:absolute;visibility:visible;mso-wrap-style:square" from="11483,5087" to="20131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" strokecolor="#1f4e79" strokeweight="1pt">
                    <v:stroke joinstyle="miter"/>
                  </v:line>
                </v:group>
                <v:shape id="_x0000_s1050" type="#_x0000_t202" style="position:absolute;left:2829;top:4926;width:130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4C4742" w:rsidRDefault="00C33171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cs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4"/>
                          </w:rPr>
                          <w:t>教育背景</w:t>
                        </w:r>
                      </w:p>
                      <w:p w:rsidR="004C4742" w:rsidRDefault="004C4742">
                        <w:pPr>
                          <w:jc w:val="center"/>
                          <w:rPr>
                            <w:color w:val="3F3F3F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-928370</wp:posOffset>
                </wp:positionV>
                <wp:extent cx="7740650" cy="282575"/>
                <wp:effectExtent l="0" t="0" r="12700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0" cy="282575"/>
                          <a:chOff x="297" y="300"/>
                          <a:chExt cx="12190" cy="445"/>
                        </a:xfrm>
                        <a:effectLst/>
                      </wpg:grpSpPr>
                      <wps:wsp>
                        <wps:cNvPr id="1" name="矩形 1"/>
                        <wps:cNvSpPr/>
                        <wps:spPr>
                          <a:xfrm>
                            <a:off x="297" y="300"/>
                            <a:ext cx="12191" cy="245"/>
                          </a:xfrm>
                          <a:prstGeom prst="rect">
                            <a:avLst/>
                          </a:prstGeom>
                          <a:solidFill>
                            <a:srgbClr val="1F4E79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 flipV="1">
                            <a:off x="4865" y="527"/>
                            <a:ext cx="3056" cy="219"/>
                          </a:xfrm>
                          <a:prstGeom prst="trapezoid">
                            <a:avLst/>
                          </a:prstGeom>
                          <a:solidFill>
                            <a:srgbClr val="1F4E79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00F0E" id="组合 3" o:spid="_x0000_s1026" style="position:absolute;left:0;text-align:left;margin-left:-92.8pt;margin-top:-73.1pt;width:609.5pt;height:22.25pt;z-index:251650048" coordorigin="297,300" coordsize="12190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">
                <v:rect id="矩形 1" o:spid="_x0000_s1027" style="position:absolute;left:297;top:300;width:12191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" fillcolor="#10273c" stroked="f" strokeweight="1pt"/>
                <v:shape id="梯形 2" o:spid="_x0000_s1028" style="position:absolute;left:4865;top:527;width:3056;height:219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" path="m,10000l180,,9820,r180,10000l,10000xe" fillcolor="#10273c" stroked="f" strokeweight="1pt">
                  <v:stroke joinstyle="miter"/>
                  <v:path arrowok="t" o:connecttype="custom" o:connectlocs="0,219;55,0;3001,0;3056,219;0,219" o:connectangles="0,0,0,0,0"/>
                </v:shape>
              </v:group>
            </w:pict>
          </mc:Fallback>
        </mc:AlternateContent>
      </w:r>
      <w:r w:rsidR="00C3317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753745</wp:posOffset>
                </wp:positionV>
                <wp:extent cx="3761740" cy="809625"/>
                <wp:effectExtent l="0" t="4445" r="10160" b="0"/>
                <wp:wrapNone/>
                <wp:docPr id="12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740" cy="809625"/>
                          <a:chOff x="3381" y="2910"/>
                          <a:chExt cx="5924" cy="1275"/>
                        </a:xfrm>
                      </wpg:grpSpPr>
                      <wps:wsp>
                        <wps:cNvPr id="8" name="直接连接符 14"/>
                        <wps:cNvCnPr/>
                        <wps:spPr>
                          <a:xfrm>
                            <a:off x="3381" y="291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15"/>
                        <wps:cNvCnPr/>
                        <wps:spPr>
                          <a:xfrm>
                            <a:off x="3381" y="333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16"/>
                        <wps:cNvCnPr/>
                        <wps:spPr>
                          <a:xfrm>
                            <a:off x="3381" y="3760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接连接符 17"/>
                        <wps:cNvCnPr/>
                        <wps:spPr>
                          <a:xfrm>
                            <a:off x="3381" y="4185"/>
                            <a:ext cx="59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1F4E7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9CAB4" id="组合 53" o:spid="_x0000_s1026" style="position:absolute;left:0;text-align:left;margin-left:-49.95pt;margin-top:59.35pt;width:296.2pt;height:63.75pt;z-index:251658240" coordorigin="3381,2910" coordsize="5924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">
                <v:line id="直接连接符 14" o:spid="_x0000_s1027" style="position:absolute;visibility:visible;mso-wrap-style:square" from="3381,2910" to="9306,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" strokecolor="#1f4e79" strokeweight=".5pt">
                  <v:stroke joinstyle="miter"/>
                </v:line>
                <v:line id="直接连接符 15" o:spid="_x0000_s1028" style="position:absolute;visibility:visible;mso-wrap-style:square" from="3381,3335" to="9306,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" strokecolor="#1f4e79" strokeweight=".5pt">
                  <v:stroke joinstyle="miter"/>
                </v:line>
                <v:line id="直接连接符 16" o:spid="_x0000_s1029" style="position:absolute;visibility:visible;mso-wrap-style:square" from="3381,3760" to="9306,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" strokecolor="#1f4e79" strokeweight=".5pt">
                  <v:stroke joinstyle="miter"/>
                </v:line>
                <v:line id="直接连接符 17" o:spid="_x0000_s1030" style="position:absolute;visibility:visible;mso-wrap-style:square" from="3381,4185" to="9306,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" strokecolor="#1f4e79" strokeweight=".5pt">
                  <v:stroke joinstyle="miter"/>
                </v:line>
              </v:group>
            </w:pict>
          </mc:Fallback>
        </mc:AlternateContent>
      </w:r>
      <w:r w:rsidR="00C331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-32385</wp:posOffset>
                </wp:positionV>
                <wp:extent cx="2227580" cy="425450"/>
                <wp:effectExtent l="0" t="0" r="0" b="0"/>
                <wp:wrapNone/>
                <wp:docPr id="8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4742" w:rsidRDefault="00C33171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求职意向：</w:t>
                            </w:r>
                            <w:r w:rsidR="00D327A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Web</w:t>
                            </w:r>
                            <w:r w:rsidR="00D327A8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  <w:t>前端</w:t>
                            </w:r>
                            <w:r w:rsidR="00D327A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工程师</w:t>
                            </w:r>
                          </w:p>
                          <w:p w:rsidR="004C4742" w:rsidRDefault="004C4742">
                            <w:pPr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:rsidR="004C4742" w:rsidRDefault="004C4742">
                            <w:pPr>
                              <w:adjustRightInd w:val="0"/>
                              <w:snapToGrid w:val="0"/>
                              <w:spacing w:line="480" w:lineRule="auto"/>
                              <w:jc w:val="center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</w:p>
                          <w:p w:rsidR="004C4742" w:rsidRDefault="004C4742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51" type="#_x0000_t202" style="position:absolute;left:0;text-align:left;margin-left:-55.35pt;margin-top:-2.55pt;width:175.4pt;height:33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" filled="f" stroked="f" strokeweight=".5pt">
                <v:textbox>
                  <w:txbxContent>
                    <w:p w:rsidR="004C4742" w:rsidRDefault="00C33171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求职意向：</w:t>
                      </w:r>
                      <w:r w:rsidR="00D327A8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Web</w:t>
                      </w:r>
                      <w:r w:rsidR="00D327A8"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  <w:t>前端</w:t>
                      </w:r>
                      <w:r w:rsidR="00D327A8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工程师</w:t>
                      </w:r>
                    </w:p>
                    <w:p w:rsidR="004C4742" w:rsidRDefault="004C4742">
                      <w:pPr>
                        <w:jc w:val="center"/>
                        <w:rPr>
                          <w:color w:val="000000"/>
                          <w:sz w:val="24"/>
                        </w:rPr>
                      </w:pPr>
                    </w:p>
                    <w:p w:rsidR="004C4742" w:rsidRDefault="004C4742">
                      <w:pPr>
                        <w:adjustRightInd w:val="0"/>
                        <w:snapToGrid w:val="0"/>
                        <w:spacing w:line="480" w:lineRule="auto"/>
                        <w:jc w:val="center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</w:p>
                    <w:p w:rsidR="004C4742" w:rsidRDefault="004C4742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-511810</wp:posOffset>
                </wp:positionV>
                <wp:extent cx="1477645" cy="62547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0020"/>
                          <a:ext cx="12230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4742" w:rsidRDefault="00C33171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52" type="#_x0000_t202" style="position:absolute;left:0;text-align:left;margin-left:-55.35pt;margin-top:-40.3pt;width:116.35pt;height:49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" filled="f" stroked="f" strokeweight=".5pt">
                <v:textbox>
                  <w:txbxContent>
                    <w:p w:rsidR="004C4742" w:rsidRDefault="00C33171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50"/>
                          <w:szCs w:val="5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9622155</wp:posOffset>
                </wp:positionV>
                <wp:extent cx="7741285" cy="155575"/>
                <wp:effectExtent l="0" t="0" r="12065" b="15875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1285" cy="155575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FC130DC" id="矩形 1" o:spid="_x0000_s1026" style="position:absolute;left:0;text-align:left;margin-left:-97.1pt;margin-top:757.65pt;width:609.55pt;height:12.2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" fillcolor="#1f4e79" stroked="f" strokeweight="1pt"/>
            </w:pict>
          </mc:Fallback>
        </mc:AlternateContent>
      </w:r>
      <w:r w:rsidR="00C331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481330</wp:posOffset>
                </wp:positionV>
                <wp:extent cx="2205990" cy="1117600"/>
                <wp:effectExtent l="0" t="0" r="0" b="0"/>
                <wp:wrapNone/>
                <wp:docPr id="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4742" w:rsidRDefault="00C33171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籍贯：</w:t>
                            </w:r>
                            <w:r w:rsidR="00D327A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河南</w:t>
                            </w:r>
                          </w:p>
                          <w:p w:rsidR="004C4742" w:rsidRPr="00BB7163" w:rsidRDefault="00BB7163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B716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生日</w:t>
                            </w:r>
                            <w:r w:rsidRPr="00BB7163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2"/>
                                <w:szCs w:val="22"/>
                              </w:rPr>
                              <w:t>：2</w:t>
                            </w:r>
                            <w:r w:rsidRPr="00BB7163"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2"/>
                                <w:szCs w:val="22"/>
                              </w:rPr>
                              <w:t>000-10-27</w:t>
                            </w:r>
                          </w:p>
                          <w:p w:rsidR="004C4742" w:rsidRDefault="00C33171">
                            <w:pPr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电话：1</w:t>
                            </w:r>
                            <w:r w:rsidR="00D327A8"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2"/>
                                <w:szCs w:val="22"/>
                              </w:rPr>
                              <w:t>7839505030</w:t>
                            </w:r>
                          </w:p>
                          <w:p w:rsidR="004F5D8B" w:rsidRDefault="004F5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79.3pt;margin-top:37.9pt;width:173.7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" filled="f" stroked="f" strokeweight=".5pt">
                <v:textbox>
                  <w:txbxContent>
                    <w:p w:rsidR="004C4742" w:rsidRDefault="00C33171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籍贯：</w:t>
                      </w:r>
                      <w:r w:rsidR="00D327A8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河南</w:t>
                      </w:r>
                    </w:p>
                    <w:p w:rsidR="004C4742" w:rsidRPr="00BB7163" w:rsidRDefault="00BB7163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</w:pPr>
                      <w:r w:rsidRPr="00BB7163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生日</w:t>
                      </w:r>
                      <w:r w:rsidRPr="00BB7163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2"/>
                          <w:szCs w:val="22"/>
                        </w:rPr>
                        <w:t>：2</w:t>
                      </w:r>
                      <w:r w:rsidRPr="00BB7163">
                        <w:rPr>
                          <w:rFonts w:ascii="微软雅黑" w:eastAsia="微软雅黑" w:hAnsi="微软雅黑" w:cs="微软雅黑"/>
                          <w:color w:val="000000" w:themeColor="text1"/>
                          <w:sz w:val="22"/>
                          <w:szCs w:val="22"/>
                        </w:rPr>
                        <w:t>000-10-27</w:t>
                      </w:r>
                    </w:p>
                    <w:p w:rsidR="004C4742" w:rsidRDefault="00C33171">
                      <w:pPr>
                        <w:numPr>
                          <w:ilvl w:val="0"/>
                          <w:numId w:val="9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1F4E79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电话：1</w:t>
                      </w:r>
                      <w:r w:rsidR="00D327A8">
                        <w:rPr>
                          <w:rFonts w:ascii="微软雅黑" w:eastAsia="微软雅黑" w:hAnsi="微软雅黑" w:cs="微软雅黑"/>
                          <w:color w:val="000000"/>
                          <w:sz w:val="22"/>
                          <w:szCs w:val="22"/>
                        </w:rPr>
                        <w:t>7839505030</w:t>
                      </w:r>
                    </w:p>
                    <w:p w:rsidR="004F5D8B" w:rsidRDefault="004F5D8B"/>
                  </w:txbxContent>
                </v:textbox>
              </v:shape>
            </w:pict>
          </mc:Fallback>
        </mc:AlternateContent>
      </w:r>
    </w:p>
    <w:sectPr w:rsidR="004C47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5C7"/>
    <w:multiLevelType w:val="hybridMultilevel"/>
    <w:tmpl w:val="A9A0F7AA"/>
    <w:lvl w:ilvl="0" w:tplc="6A26A71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332B410F"/>
    <w:multiLevelType w:val="singleLevel"/>
    <w:tmpl w:val="590AED0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453724B9"/>
    <w:multiLevelType w:val="hybridMultilevel"/>
    <w:tmpl w:val="DA8A7F20"/>
    <w:lvl w:ilvl="0" w:tplc="A6DE3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590AECF1"/>
    <w:multiLevelType w:val="singleLevel"/>
    <w:tmpl w:val="590AEC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90AED04"/>
    <w:multiLevelType w:val="singleLevel"/>
    <w:tmpl w:val="590AED0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90AF055"/>
    <w:multiLevelType w:val="singleLevel"/>
    <w:tmpl w:val="590AF0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0AF08A"/>
    <w:multiLevelType w:val="singleLevel"/>
    <w:tmpl w:val="590AF08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152D4C"/>
    <w:multiLevelType w:val="singleLevel"/>
    <w:tmpl w:val="59152D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194F89"/>
    <w:multiLevelType w:val="singleLevel"/>
    <w:tmpl w:val="59194F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91964F1"/>
    <w:multiLevelType w:val="singleLevel"/>
    <w:tmpl w:val="59196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9196500"/>
    <w:multiLevelType w:val="singleLevel"/>
    <w:tmpl w:val="591965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1A8E08"/>
    <w:multiLevelType w:val="singleLevel"/>
    <w:tmpl w:val="591A8E0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8F3A98"/>
    <w:rsid w:val="004C4742"/>
    <w:rsid w:val="004D4101"/>
    <w:rsid w:val="004F5D8B"/>
    <w:rsid w:val="00511755"/>
    <w:rsid w:val="00641A9F"/>
    <w:rsid w:val="00700131"/>
    <w:rsid w:val="00863539"/>
    <w:rsid w:val="00B67ACF"/>
    <w:rsid w:val="00BB64C1"/>
    <w:rsid w:val="00BB7163"/>
    <w:rsid w:val="00C33171"/>
    <w:rsid w:val="00D327A8"/>
    <w:rsid w:val="00DB2BE5"/>
    <w:rsid w:val="00ED7E62"/>
    <w:rsid w:val="00EE60B5"/>
    <w:rsid w:val="01FE713B"/>
    <w:rsid w:val="020C72DC"/>
    <w:rsid w:val="03974D2C"/>
    <w:rsid w:val="03B33C40"/>
    <w:rsid w:val="05CD209D"/>
    <w:rsid w:val="06734441"/>
    <w:rsid w:val="06C632FC"/>
    <w:rsid w:val="0975442D"/>
    <w:rsid w:val="09FF1F9B"/>
    <w:rsid w:val="0F3957E7"/>
    <w:rsid w:val="1047702C"/>
    <w:rsid w:val="138639D6"/>
    <w:rsid w:val="13910C4E"/>
    <w:rsid w:val="155E2AA8"/>
    <w:rsid w:val="1599072D"/>
    <w:rsid w:val="160E7093"/>
    <w:rsid w:val="187C5A7A"/>
    <w:rsid w:val="18C710ED"/>
    <w:rsid w:val="193A40E5"/>
    <w:rsid w:val="19993F33"/>
    <w:rsid w:val="1AF47BDA"/>
    <w:rsid w:val="1C9803DA"/>
    <w:rsid w:val="1CE94036"/>
    <w:rsid w:val="1E9D4EE0"/>
    <w:rsid w:val="205C3576"/>
    <w:rsid w:val="21EF4CDF"/>
    <w:rsid w:val="23730F44"/>
    <w:rsid w:val="258F3A98"/>
    <w:rsid w:val="25B15ED0"/>
    <w:rsid w:val="26D61106"/>
    <w:rsid w:val="27375156"/>
    <w:rsid w:val="27D63040"/>
    <w:rsid w:val="284E4512"/>
    <w:rsid w:val="28C24182"/>
    <w:rsid w:val="2B5318F4"/>
    <w:rsid w:val="2C4C3952"/>
    <w:rsid w:val="2C7336A7"/>
    <w:rsid w:val="305864B1"/>
    <w:rsid w:val="306077FC"/>
    <w:rsid w:val="307E3D82"/>
    <w:rsid w:val="31DC35BB"/>
    <w:rsid w:val="336B7221"/>
    <w:rsid w:val="364C2056"/>
    <w:rsid w:val="386551EE"/>
    <w:rsid w:val="39E66241"/>
    <w:rsid w:val="3BD43457"/>
    <w:rsid w:val="3FDC4B35"/>
    <w:rsid w:val="452372B4"/>
    <w:rsid w:val="46603102"/>
    <w:rsid w:val="48A248DA"/>
    <w:rsid w:val="49075B56"/>
    <w:rsid w:val="4BE447E4"/>
    <w:rsid w:val="4D395252"/>
    <w:rsid w:val="4DAF7024"/>
    <w:rsid w:val="4E136D47"/>
    <w:rsid w:val="4F3F1353"/>
    <w:rsid w:val="53DB1267"/>
    <w:rsid w:val="54857D71"/>
    <w:rsid w:val="54BE2FD0"/>
    <w:rsid w:val="55F63A26"/>
    <w:rsid w:val="59C368CF"/>
    <w:rsid w:val="5A193E5A"/>
    <w:rsid w:val="5A210510"/>
    <w:rsid w:val="5AF639A7"/>
    <w:rsid w:val="5B6411F3"/>
    <w:rsid w:val="5BD41AB2"/>
    <w:rsid w:val="5E6C2C54"/>
    <w:rsid w:val="5F847D69"/>
    <w:rsid w:val="60944DFF"/>
    <w:rsid w:val="64833D24"/>
    <w:rsid w:val="665D70F6"/>
    <w:rsid w:val="675175E8"/>
    <w:rsid w:val="6D5A487C"/>
    <w:rsid w:val="6D925108"/>
    <w:rsid w:val="6E3757E8"/>
    <w:rsid w:val="6FDE066F"/>
    <w:rsid w:val="70050D0B"/>
    <w:rsid w:val="70B5468E"/>
    <w:rsid w:val="731610F7"/>
    <w:rsid w:val="746B7DB3"/>
    <w:rsid w:val="75FA6495"/>
    <w:rsid w:val="76024E6F"/>
    <w:rsid w:val="7B712CCF"/>
    <w:rsid w:val="7DE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B72CDE-A101-431B-9853-4721C00B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E6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20010;&#24615;&#21807;&#32654;&#21830;&#21153;&#31616;&#21382;&#36890;&#29992;&#27169;&#26495;GSH3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【通用简历】个性唯美商务简历通用模板GSH37.doc</Template>
  <TotalTime>150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如果我是DJ 你会爱我吗？</cp:lastModifiedBy>
  <cp:revision>4</cp:revision>
  <dcterms:created xsi:type="dcterms:W3CDTF">2017-05-17T03:12:00Z</dcterms:created>
  <dcterms:modified xsi:type="dcterms:W3CDTF">2019-02-26T06:24:00Z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